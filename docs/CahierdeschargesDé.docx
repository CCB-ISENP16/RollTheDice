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71365D" w:rsidRDefault="0071365D">
          <w:pPr>
            <w:rPr>
              <w:kern w:val="28"/>
            </w:rPr>
          </w:pPr>
        </w:p>
        <w:p w:rsidR="0071365D" w:rsidRDefault="007939D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7939D4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4C8">
                                      <w:t>RASBPI led dice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" filled="f" stroked="f">
                    <v:textbox>
                      <w:txbxContent>
                        <w:p w:rsidR="0071365D" w:rsidRDefault="007939D4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04C8">
                                <w:t>RASBPI led dice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365D" w:rsidRDefault="0071365D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Zone de texte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" stroked="f" strokeweight=".5pt">
                    <v:fill r:id="rId8" o:title="" recolor="t" rotate="t" type="frame"/>
                    <v:textbox inset="0,0,0,0">
                      <w:txbxContent>
                        <w:p w:rsidR="0071365D" w:rsidRDefault="0071365D">
                          <w:pPr>
                            <w:pStyle w:val="En-tte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7939D4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4C8">
                                      <w:rPr>
                                        <w:sz w:val="56"/>
                                      </w:rPr>
                                      <w:t>DICE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" filled="f" stroked="f">
                    <v:textbox>
                      <w:txbxContent>
                        <w:p w:rsidR="0071365D" w:rsidRDefault="007939D4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04C8">
                                <w:rPr>
                                  <w:sz w:val="56"/>
                                </w:rPr>
                                <w:t>DICE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7BA7793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DEE7A57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75884D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EE04C8">
                                <w:r>
                                  <w:t xml:space="preserve">DESCRIPTION DU </w:t>
                                </w:r>
                                <w:proofErr w:type="gramStart"/>
                                <w:r>
                                  <w:t>PRODUIT  ,</w:t>
                                </w:r>
                                <w:proofErr w:type="gramEnd"/>
                                <w:r>
                                  <w:t xml:space="preserve"> Cahier des charges , avancement du projet, difficultés rencontrées, discours commerciale…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" filled="f" stroked="f">
                    <v:textbox>
                      <w:txbxContent>
                        <w:p w:rsidR="0071365D" w:rsidRDefault="00EE04C8">
                          <w:r>
                            <w:t xml:space="preserve">DESCRIPTION DU </w:t>
                          </w:r>
                          <w:proofErr w:type="gramStart"/>
                          <w:r>
                            <w:t>PRODUIT  ,</w:t>
                          </w:r>
                          <w:proofErr w:type="gramEnd"/>
                          <w:r>
                            <w:t xml:space="preserve"> Cahier des charges , avancement du projet, difficultés rencontrées, discours commerciale…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F63E327A00E34F7491CE0762731DAA3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1365D" w:rsidRDefault="00EE04C8">
          <w:pPr>
            <w:pStyle w:val="Titre"/>
          </w:pPr>
          <w:r>
            <w:t>DICE PROJECT</w:t>
          </w:r>
        </w:p>
      </w:sdtContent>
    </w:sdt>
    <w:p w:rsidR="0071365D" w:rsidRDefault="007939D4">
      <w:pPr>
        <w:pStyle w:val="Sous-titre"/>
      </w:pPr>
      <w:sdt>
        <w:sdtPr>
          <w:id w:val="1161806749"/>
          <w:placeholder>
            <w:docPart w:val="E80A5388A8D04B24B7DDFD434D0EDF3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E04C8">
            <w:t>RASBPI led dice</w:t>
          </w:r>
        </w:sdtContent>
      </w:sdt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65D" w:rsidRDefault="0071365D">
                              <w:pPr>
                                <w:pStyle w:val="Sous-titre"/>
                                <w:rPr>
                                  <w:color w:val="C8C8B1" w:themeColor="background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e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">
                <v:rect 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Zone de texte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71365D" w:rsidRDefault="0071365D">
                        <w:pPr>
                          <w:pStyle w:val="Sous-titre"/>
                          <w:rPr>
                            <w:color w:val="C8C8B1" w:themeColor="background2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E04C8" w:rsidRDefault="00EE04C8" w:rsidP="00EE04C8">
      <w:pPr>
        <w:pStyle w:val="Sous-titre"/>
        <w:rPr>
          <w:color w:val="C8C8B1" w:themeColor="background2"/>
        </w:rPr>
      </w:pPr>
      <w:r>
        <w:rPr>
          <w:color w:val="C8C8B1" w:themeColor="background2"/>
        </w:rPr>
        <w:t>Description produit</w:t>
      </w:r>
      <w:r>
        <w:rPr>
          <w:color w:val="C8C8B1" w:themeColor="background2"/>
        </w:rPr>
        <w:t xml:space="preserve"> : </w:t>
      </w:r>
    </w:p>
    <w:p w:rsidR="00EE04C8" w:rsidRDefault="001C4D13" w:rsidP="00EE04C8">
      <w:r>
        <w:t>(</w:t>
      </w:r>
      <w:proofErr w:type="gramStart"/>
      <w:r w:rsidR="00020D8E">
        <w:t>-</w:t>
      </w:r>
      <w:r>
        <w:t>)</w:t>
      </w:r>
      <w:r w:rsidR="00EE04C8">
        <w:t>On</w:t>
      </w:r>
      <w:proofErr w:type="gramEnd"/>
      <w:r w:rsidR="00EE04C8">
        <w:t xml:space="preserve"> connecte 7 </w:t>
      </w:r>
      <w:proofErr w:type="spellStart"/>
      <w:r w:rsidR="00EE04C8">
        <w:t>led</w:t>
      </w:r>
      <w:proofErr w:type="spellEnd"/>
      <w:r w:rsidR="00EE04C8">
        <w:t xml:space="preserve"> sur une RASBPI pour représenter la face d’un dé.</w:t>
      </w:r>
    </w:p>
    <w:p w:rsidR="00EE04C8" w:rsidRDefault="001C4D13" w:rsidP="00020D8E">
      <w:r>
        <w:t>(</w:t>
      </w:r>
      <w:r>
        <w:t>-</w:t>
      </w:r>
      <w:r>
        <w:t>)</w:t>
      </w:r>
      <w:r>
        <w:t xml:space="preserve"> écran </w:t>
      </w:r>
      <w:proofErr w:type="gramStart"/>
      <w:r w:rsidR="00DC053B">
        <w:t>permet</w:t>
      </w:r>
      <w:r>
        <w:t xml:space="preserve">  l’affichage</w:t>
      </w:r>
      <w:proofErr w:type="gramEnd"/>
      <w:r>
        <w:t xml:space="preserve"> de certaines statistiques.</w:t>
      </w:r>
    </w:p>
    <w:p w:rsidR="00020D8E" w:rsidRPr="00020D8E" w:rsidRDefault="00EE04C8" w:rsidP="00AB0261">
      <w:pPr>
        <w:pStyle w:val="Titre1"/>
      </w:pPr>
      <w:r>
        <w:t>Cahier des charges :</w:t>
      </w:r>
    </w:p>
    <w:p w:rsidR="00020D8E" w:rsidRDefault="00020D8E" w:rsidP="00020D8E">
      <w:r>
        <w:t>- génération aléatoire d’un chiffre</w:t>
      </w:r>
    </w:p>
    <w:p w:rsidR="00020D8E" w:rsidRDefault="00020D8E" w:rsidP="00020D8E">
      <w:r>
        <w:t>- affiche les derniers lancés de dé, 2 seconde d’affichage par lancé, en boucle</w:t>
      </w:r>
    </w:p>
    <w:p w:rsidR="00020D8E" w:rsidRDefault="00020D8E" w:rsidP="00020D8E">
      <w:r>
        <w:t xml:space="preserve">-calcul du temps depuis que le programme est lancé, on peut </w:t>
      </w:r>
      <w:r w:rsidR="005D0FB9">
        <w:t xml:space="preserve">aussi </w:t>
      </w:r>
      <w:r>
        <w:t xml:space="preserve">chronométrer notre temps de jeu </w:t>
      </w:r>
    </w:p>
    <w:p w:rsidR="005D0FB9" w:rsidRDefault="005D0FB9" w:rsidP="00020D8E">
      <w:r>
        <w:t>-Calcul de moyenne de lancés</w:t>
      </w:r>
    </w:p>
    <w:p w:rsidR="005D0FB9" w:rsidRDefault="005D0FB9" w:rsidP="00020D8E">
      <w:r>
        <w:t xml:space="preserve">-Pouvoir Jouer à N joueurs </w:t>
      </w:r>
    </w:p>
    <w:p w:rsidR="00EE04C8" w:rsidRDefault="00177628" w:rsidP="00EE04C8">
      <w:r>
        <w:t>-WIFI </w:t>
      </w:r>
      <w:r w:rsidR="001C4D13">
        <w:t>jouer à plusieurs sur le réseau</w:t>
      </w:r>
    </w:p>
    <w:p w:rsidR="005D0FB9" w:rsidRDefault="00020D8E" w:rsidP="00EE04C8">
      <w:r>
        <w:t>-</w:t>
      </w:r>
      <w:r w:rsidR="00EE04C8">
        <w:t>Multi process lance les dés et montre affichage de statistique</w:t>
      </w:r>
      <w:r w:rsidR="005D0FB9">
        <w:t> :</w:t>
      </w:r>
    </w:p>
    <w:p w:rsidR="00AB0261" w:rsidRDefault="00AB0261" w:rsidP="00AB0261">
      <w:pPr>
        <w:pStyle w:val="Titre1"/>
      </w:pPr>
      <w:r>
        <w:t>Liste processus :</w:t>
      </w:r>
    </w:p>
    <w:p w:rsidR="009B31D4" w:rsidRPr="009B31D4" w:rsidRDefault="009B31D4" w:rsidP="009B31D4">
      <w:r>
        <w:t>Père :</w:t>
      </w:r>
    </w:p>
    <w:p w:rsidR="00177628" w:rsidRDefault="00177628" w:rsidP="00EE04C8">
      <w:r>
        <w:tab/>
        <w:t>Configurations Du Jeu (Menu)</w:t>
      </w:r>
    </w:p>
    <w:p w:rsidR="00765F2F" w:rsidRDefault="00765F2F" w:rsidP="00EE04C8">
      <w:r>
        <w:t>Fils :</w:t>
      </w:r>
    </w:p>
    <w:p w:rsidR="005D0FB9" w:rsidRDefault="005D0FB9" w:rsidP="00EE04C8">
      <w:r>
        <w:tab/>
        <w:t>Lancer de dé/ tour de jeu</w:t>
      </w:r>
      <w:r w:rsidR="001C4D13">
        <w:t xml:space="preserve"> / </w:t>
      </w:r>
      <w:proofErr w:type="spellStart"/>
      <w:r w:rsidR="001C4D13">
        <w:t>Yams</w:t>
      </w:r>
      <w:proofErr w:type="spellEnd"/>
      <w:r w:rsidR="00765F2F">
        <w:t xml:space="preserve"> (Un fils par Jeu)</w:t>
      </w:r>
    </w:p>
    <w:p w:rsidR="005D0FB9" w:rsidRDefault="005D0FB9" w:rsidP="00EE04C8">
      <w:r>
        <w:tab/>
        <w:t xml:space="preserve">Le temps de jeu </w:t>
      </w:r>
      <w:r w:rsidR="00765F2F">
        <w:t>(</w:t>
      </w:r>
      <w:proofErr w:type="spellStart"/>
      <w:r w:rsidR="00765F2F">
        <w:t>arrière plan</w:t>
      </w:r>
      <w:proofErr w:type="spellEnd"/>
      <w:r w:rsidR="00765F2F">
        <w:t>)</w:t>
      </w:r>
    </w:p>
    <w:p w:rsidR="005D0FB9" w:rsidRDefault="005D0FB9" w:rsidP="00EE04C8">
      <w:r>
        <w:tab/>
      </w:r>
      <w:r>
        <w:t>Stat</w:t>
      </w:r>
      <w:r>
        <w:t>, affichage des lancés</w:t>
      </w:r>
      <w:r>
        <w:t xml:space="preserve"> (Lancé de dé à</w:t>
      </w:r>
      <w:r>
        <w:t xml:space="preserve"> récupérer) </w:t>
      </w:r>
    </w:p>
    <w:p w:rsidR="001C4D13" w:rsidRDefault="001C4D13" w:rsidP="00EE04C8">
      <w:r>
        <w:tab/>
        <w:t xml:space="preserve">Gérer l’allumage des </w:t>
      </w:r>
      <w:proofErr w:type="spellStart"/>
      <w:r>
        <w:t>leds</w:t>
      </w:r>
      <w:proofErr w:type="spellEnd"/>
    </w:p>
    <w:p w:rsidR="005D0FB9" w:rsidRDefault="005D0FB9" w:rsidP="00AB0261">
      <w:pPr>
        <w:pStyle w:val="Titre1"/>
      </w:pPr>
      <w:r>
        <w:t xml:space="preserve">Menu : </w:t>
      </w:r>
    </w:p>
    <w:p w:rsidR="005D0FB9" w:rsidRDefault="005D0FB9" w:rsidP="005D0FB9">
      <w:pPr>
        <w:pStyle w:val="Paragraphedeliste"/>
        <w:numPr>
          <w:ilvl w:val="0"/>
          <w:numId w:val="1"/>
        </w:numPr>
      </w:pPr>
      <w:r>
        <w:t>Lancement du Jeu</w:t>
      </w:r>
    </w:p>
    <w:p w:rsidR="005D0FB9" w:rsidRDefault="005D0FB9" w:rsidP="005D0FB9">
      <w:pPr>
        <w:pStyle w:val="Paragraphedeliste"/>
        <w:numPr>
          <w:ilvl w:val="0"/>
          <w:numId w:val="2"/>
        </w:numPr>
      </w:pPr>
      <w:r>
        <w:t>Nb Joueurs</w:t>
      </w:r>
    </w:p>
    <w:p w:rsidR="005D0FB9" w:rsidRDefault="005D0FB9" w:rsidP="005D0FB9">
      <w:pPr>
        <w:pStyle w:val="Paragraphedeliste"/>
        <w:numPr>
          <w:ilvl w:val="0"/>
          <w:numId w:val="2"/>
        </w:numPr>
      </w:pPr>
      <w:r>
        <w:lastRenderedPageBreak/>
        <w:t>Nom Joueurs</w:t>
      </w:r>
    </w:p>
    <w:p w:rsidR="005D0FB9" w:rsidRDefault="00177628" w:rsidP="005D0FB9">
      <w:pPr>
        <w:pStyle w:val="Paragraphedeliste"/>
        <w:numPr>
          <w:ilvl w:val="0"/>
          <w:numId w:val="2"/>
        </w:numPr>
      </w:pPr>
      <w:proofErr w:type="gramStart"/>
      <w:r>
        <w:t>fin</w:t>
      </w:r>
      <w:proofErr w:type="gramEnd"/>
      <w:r>
        <w:t xml:space="preserve"> de partis :  temps , points, victoire</w:t>
      </w:r>
      <w:r w:rsidR="001C4D13">
        <w:t xml:space="preserve">, </w:t>
      </w:r>
      <w:proofErr w:type="spellStart"/>
      <w:r w:rsidR="001C4D13">
        <w:t>Yams</w:t>
      </w:r>
      <w:proofErr w:type="spellEnd"/>
      <w:r>
        <w:t>…( Mode de Jeu)</w:t>
      </w:r>
    </w:p>
    <w:p w:rsidR="00177628" w:rsidRDefault="00177628" w:rsidP="005D0FB9">
      <w:pPr>
        <w:pStyle w:val="Paragraphedeliste"/>
        <w:numPr>
          <w:ilvl w:val="0"/>
          <w:numId w:val="2"/>
        </w:numPr>
      </w:pPr>
      <w:r>
        <w:t>Début Jeu !</w:t>
      </w:r>
    </w:p>
    <w:p w:rsidR="00177628" w:rsidRDefault="00177628" w:rsidP="00177628">
      <w:pPr>
        <w:pStyle w:val="Paragraphedeliste"/>
        <w:ind w:left="1080"/>
      </w:pPr>
    </w:p>
    <w:p w:rsidR="00177628" w:rsidRDefault="00177628" w:rsidP="00177628">
      <w:pPr>
        <w:pStyle w:val="Paragraphedeliste"/>
        <w:numPr>
          <w:ilvl w:val="0"/>
          <w:numId w:val="1"/>
        </w:numPr>
      </w:pPr>
      <w:r>
        <w:t xml:space="preserve">Affichage Ecran </w:t>
      </w:r>
    </w:p>
    <w:p w:rsidR="00177628" w:rsidRDefault="00177628" w:rsidP="00177628">
      <w:pPr>
        <w:pStyle w:val="Paragraphedeliste"/>
        <w:ind w:left="1080"/>
      </w:pPr>
      <w:r>
        <w:t xml:space="preserve">Paramètres d’affichage personnalisé des stats Pour chaque joueur </w:t>
      </w:r>
    </w:p>
    <w:p w:rsidR="007F1495" w:rsidRDefault="007F1495" w:rsidP="00177628">
      <w:pPr>
        <w:ind w:left="720"/>
      </w:pPr>
      <w:r>
        <w:br w:type="page"/>
      </w:r>
    </w:p>
    <w:p w:rsidR="005D0FB9" w:rsidRDefault="00377275" w:rsidP="00377275">
      <w:pPr>
        <w:pStyle w:val="Titre"/>
      </w:pPr>
      <w:r>
        <w:lastRenderedPageBreak/>
        <w:t xml:space="preserve">ROAD MAP : </w:t>
      </w:r>
    </w:p>
    <w:p w:rsidR="00377275" w:rsidRPr="00377275" w:rsidRDefault="00377275" w:rsidP="00377275">
      <w:pPr>
        <w:rPr>
          <w:color w:val="FF0000"/>
        </w:rPr>
      </w:pPr>
      <w:r w:rsidRPr="00377275">
        <w:rPr>
          <w:color w:val="FF0000"/>
        </w:rPr>
        <w:t>Mail à envoyer à chaque itération à julien berger </w:t>
      </w:r>
    </w:p>
    <w:p w:rsidR="00377275" w:rsidRDefault="00377275" w:rsidP="00377275">
      <w:pPr>
        <w:pStyle w:val="Titre2"/>
      </w:pPr>
      <w:r>
        <w:t xml:space="preserve">Itération 1 : 30/11 à 12H </w:t>
      </w:r>
    </w:p>
    <w:p w:rsidR="00377275" w:rsidRDefault="00377275" w:rsidP="00377275"/>
    <w:p w:rsidR="002B15D3" w:rsidRDefault="00377275" w:rsidP="00377275">
      <w:r>
        <w:t xml:space="preserve"> Configuration de la Raspberry, Wifi Direct</w:t>
      </w:r>
      <w:r w:rsidR="002B15D3">
        <w:t> :</w:t>
      </w:r>
    </w:p>
    <w:p w:rsidR="008A7484" w:rsidRDefault="008A7484" w:rsidP="00377275"/>
    <w:p w:rsidR="008A7484" w:rsidRDefault="008A7484" w:rsidP="00377275">
      <w:r>
        <w:t xml:space="preserve">Architecture Produit : (schéma </w:t>
      </w:r>
      <w:r w:rsidR="002B15D3">
        <w:t>a</w:t>
      </w:r>
      <w:r>
        <w:t xml:space="preserve"> </w:t>
      </w:r>
      <w:r w:rsidR="002B15D3">
        <w:t>réitéré n fois</w:t>
      </w:r>
      <w:r>
        <w:t xml:space="preserve"> pour n </w:t>
      </w:r>
      <w:r w:rsidR="005053C3">
        <w:t>joueurs)</w:t>
      </w:r>
    </w:p>
    <w:p w:rsidR="007F1495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12508" wp14:editId="2A16AC34">
                <wp:simplePos x="0" y="0"/>
                <wp:positionH relativeFrom="column">
                  <wp:posOffset>4219575</wp:posOffset>
                </wp:positionH>
                <wp:positionV relativeFrom="paragraph">
                  <wp:posOffset>28575</wp:posOffset>
                </wp:positionV>
                <wp:extent cx="2505075" cy="1409700"/>
                <wp:effectExtent l="19050" t="1905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09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BDD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Tableau Joueur (</w:t>
                            </w:r>
                            <w:proofErr w:type="gramStart"/>
                            <w:r>
                              <w:t>liste lancés</w:t>
                            </w:r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dès</w:t>
                            </w:r>
                            <w:proofErr w:type="spellEnd"/>
                            <w:r>
                              <w:t xml:space="preserve"> d’un joueur)</w:t>
                            </w:r>
                          </w:p>
                          <w:p w:rsidR="005053C3" w:rsidRDefault="007F1495" w:rsidP="005053C3">
                            <w:pPr>
                              <w:jc w:val="center"/>
                            </w:pPr>
                            <w:r>
                              <w:t xml:space="preserve">Tableau </w:t>
                            </w:r>
                            <w:r w:rsidR="005053C3">
                              <w:t>St</w:t>
                            </w:r>
                            <w:r>
                              <w:t>a</w:t>
                            </w:r>
                            <w:r w:rsidR="005053C3">
                              <w:t>t : joueur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12508" id="Rectangle 19" o:spid="_x0000_s1034" style="position:absolute;margin-left:332.25pt;margin-top:2.25pt;width:197.25pt;height:1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" fillcolor="#002060" strokecolor="#3c3c3c [1604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BDD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Tableau Joueur (</w:t>
                      </w:r>
                      <w:proofErr w:type="gramStart"/>
                      <w:r>
                        <w:t>liste lancés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dès</w:t>
                      </w:r>
                      <w:proofErr w:type="spellEnd"/>
                      <w:r>
                        <w:t xml:space="preserve"> d’un joueur)</w:t>
                      </w:r>
                    </w:p>
                    <w:p w:rsidR="005053C3" w:rsidRDefault="007F1495" w:rsidP="005053C3">
                      <w:pPr>
                        <w:jc w:val="center"/>
                      </w:pPr>
                      <w:r>
                        <w:t xml:space="preserve">Tableau </w:t>
                      </w:r>
                      <w:r w:rsidR="005053C3">
                        <w:t>St</w:t>
                      </w:r>
                      <w:r>
                        <w:t>a</w:t>
                      </w:r>
                      <w:r w:rsidR="005053C3">
                        <w:t>t : joueur stat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34290</wp:posOffset>
                </wp:positionV>
                <wp:extent cx="2505075" cy="140970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09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Stats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Récupération Stat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Calcul Stat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Renvoie et affichage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5" style="position:absolute;margin-left:10.5pt;margin-top:2.7pt;width:197.25pt;height:1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" fillcolor="#002060" strokecolor="#3c3c3c [1604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Stats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Récupération Stat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Calcul Stat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Renvoie et affichage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F1495" w:rsidRDefault="007F1495" w:rsidP="00377275"/>
    <w:p w:rsidR="005053C3" w:rsidRDefault="005053C3" w:rsidP="00377275"/>
    <w:p w:rsidR="002B15D3" w:rsidRDefault="002B15D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201295</wp:posOffset>
                </wp:positionV>
                <wp:extent cx="419100" cy="619125"/>
                <wp:effectExtent l="38100" t="38100" r="19050" b="285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3E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95.25pt;margin-top:15.85pt;width:33pt;height:4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" strokecolor="black [304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4AECA" wp14:editId="11C26A34">
                <wp:simplePos x="0" y="0"/>
                <wp:positionH relativeFrom="margin">
                  <wp:posOffset>4886326</wp:posOffset>
                </wp:positionH>
                <wp:positionV relativeFrom="paragraph">
                  <wp:posOffset>144145</wp:posOffset>
                </wp:positionV>
                <wp:extent cx="361950" cy="771525"/>
                <wp:effectExtent l="0" t="38100" r="57150" b="285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D843" id="Connecteur droit avec flèche 24" o:spid="_x0000_s1026" type="#_x0000_t32" style="position:absolute;margin-left:384.75pt;margin-top:11.35pt;width:28.5pt;height:6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" strokecolor="black [3040]" strokeweight="1pt">
                <v:stroke endarrow="block"/>
                <w10:wrap anchorx="margin"/>
              </v:shape>
            </w:pict>
          </mc:Fallback>
        </mc:AlternateContent>
      </w:r>
    </w:p>
    <w:p w:rsidR="005053C3" w:rsidRDefault="005053C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105410</wp:posOffset>
                </wp:positionV>
                <wp:extent cx="3467100" cy="2047875"/>
                <wp:effectExtent l="19050" t="19050" r="19050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Serveur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Monitoring des pipes libres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Gestions des Connections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Gestion des Joueurs : nom, stat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Gestion des stats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7" o:spid="_x0000_s1036" style="position:absolute;margin-left:118.5pt;margin-top:8.3pt;width:273pt;height:16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" fillcolor="black [3200]" strokecolor="black [1600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Serveur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Monitoring des pipes libres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Gestions des Connections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Gestion des Joueurs : nom, stat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Gestion des stats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53C3" w:rsidRDefault="005053C3" w:rsidP="00377275"/>
    <w:p w:rsidR="005053C3" w:rsidRPr="00377275" w:rsidRDefault="005053C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875030</wp:posOffset>
                </wp:positionV>
                <wp:extent cx="2876550" cy="1381125"/>
                <wp:effectExtent l="19050" t="19050" r="1905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3811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495" w:rsidRDefault="007F1495" w:rsidP="007F14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1495">
                              <w:rPr>
                                <w:color w:val="FF0000"/>
                              </w:rPr>
                              <w:t>Transit PIPE</w:t>
                            </w:r>
                            <w:r>
                              <w:rPr>
                                <w:color w:val="FF0000"/>
                              </w:rPr>
                              <w:t xml:space="preserve"> : </w:t>
                            </w:r>
                          </w:p>
                          <w:p w:rsidR="007F1495" w:rsidRPr="007F1495" w:rsidRDefault="007F1495" w:rsidP="007F14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Nom/Paramètres du Jeu/ Communication interne entre les joueurs/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Stat&amp;Victoire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37" style="position:absolute;margin-left:0;margin-top:68.9pt;width:226.5pt;height:108.7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" fillcolor="#ffc000" strokecolor="#3c3c3c [1604]" strokeweight="2.25pt">
                <v:textbox>
                  <w:txbxContent>
                    <w:p w:rsidR="007F1495" w:rsidRDefault="007F1495" w:rsidP="007F1495">
                      <w:pPr>
                        <w:jc w:val="center"/>
                        <w:rPr>
                          <w:color w:val="FF0000"/>
                        </w:rPr>
                      </w:pPr>
                      <w:r w:rsidRPr="007F1495">
                        <w:rPr>
                          <w:color w:val="FF0000"/>
                        </w:rPr>
                        <w:t>Transit PIPE</w:t>
                      </w:r>
                      <w:r>
                        <w:rPr>
                          <w:color w:val="FF0000"/>
                        </w:rPr>
                        <w:t xml:space="preserve"> : </w:t>
                      </w:r>
                    </w:p>
                    <w:p w:rsidR="007F1495" w:rsidRPr="007F1495" w:rsidRDefault="007F1495" w:rsidP="007F149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Nom/Paramètres du Jeu/ Communication interne entre les joueurs/</w:t>
                      </w:r>
                      <w:proofErr w:type="spellStart"/>
                      <w:r>
                        <w:rPr>
                          <w:color w:val="FF0000"/>
                        </w:rPr>
                        <w:t>Stat&amp;Victoire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1932305</wp:posOffset>
                </wp:positionV>
                <wp:extent cx="3609975" cy="1714500"/>
                <wp:effectExtent l="19050" t="19050" r="28575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Client : 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Connexion à un Pipe Libre 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>Envoie de nom du joueur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Spécialisation dans </w:t>
                            </w:r>
                            <w:proofErr w:type="gramStart"/>
                            <w:r>
                              <w:t>le jeux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puis socket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5" o:spid="_x0000_s1038" style="position:absolute;margin-left:114pt;margin-top:152.15pt;width:284.25pt;height:1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" fillcolor="#dc5924 [3208]" strokecolor="#6d2c11 [1608]" strokeweight="2.25pt">
                <v:textbox>
                  <w:txbxContent>
                    <w:p w:rsidR="007F1495" w:rsidRDefault="007F1495" w:rsidP="007F1495">
                      <w:pPr>
                        <w:jc w:val="center"/>
                      </w:pPr>
                      <w:r>
                        <w:t xml:space="preserve">Client : 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 xml:space="preserve">Connexion à un Pipe Libre 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>Envoie de nom du joueur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 xml:space="preserve">Spécialisation dans </w:t>
                      </w:r>
                      <w:proofErr w:type="gramStart"/>
                      <w:r>
                        <w:t>le jeux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puis socket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BBCAF" wp14:editId="50425CA4">
                <wp:simplePos x="0" y="0"/>
                <wp:positionH relativeFrom="margin">
                  <wp:posOffset>2705100</wp:posOffset>
                </wp:positionH>
                <wp:positionV relativeFrom="paragraph">
                  <wp:posOffset>1303654</wp:posOffset>
                </wp:positionV>
                <wp:extent cx="1171575" cy="78295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53C3" w:rsidRPr="007F1495" w:rsidRDefault="005053C3" w:rsidP="005053C3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F1495"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BCAF" id="Zone de texte 21" o:spid="_x0000_s1039" type="#_x0000_t202" style="position:absolute;margin-left:213pt;margin-top:102.65pt;width:92.25pt;height:6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" filled="f" stroked="f">
                <v:fill o:detectmouseclick="t"/>
                <v:textbox>
                  <w:txbxContent>
                    <w:p w:rsidR="005053C3" w:rsidRPr="007F1495" w:rsidRDefault="005053C3" w:rsidP="005053C3">
                      <w:pPr>
                        <w:jc w:val="center"/>
                        <w:rPr>
                          <w:b/>
                          <w:noProof/>
                          <w:color w:val="FF000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F1495">
                        <w:rPr>
                          <w:b/>
                          <w:noProof/>
                          <w:color w:val="FF000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3076575</wp:posOffset>
                </wp:positionH>
                <wp:positionV relativeFrom="paragraph">
                  <wp:posOffset>1208405</wp:posOffset>
                </wp:positionV>
                <wp:extent cx="381000" cy="666750"/>
                <wp:effectExtent l="57150" t="38100" r="38100" b="38100"/>
                <wp:wrapNone/>
                <wp:docPr id="20" name="Flèche : double flèche vertic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6675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3A48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0" o:spid="_x0000_s1026" type="#_x0000_t70" style="position:absolute;margin-left:242.25pt;margin-top:95.15pt;width:30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" adj=",6171" fillcolor="#ffc000" strokecolor="#3c3c3c [1604]" strokeweight="2.25pt">
                <w10:wrap anchorx="margin"/>
              </v:shape>
            </w:pict>
          </mc:Fallback>
        </mc:AlternateContent>
      </w:r>
      <w:r w:rsidR="005053C3">
        <w:br w:type="page"/>
      </w:r>
    </w:p>
    <w:p w:rsidR="007F1495" w:rsidRDefault="007F1495" w:rsidP="00377275"/>
    <w:p w:rsidR="00377275" w:rsidRDefault="00377275" w:rsidP="00377275"/>
    <w:p w:rsidR="00377275" w:rsidRDefault="00377275" w:rsidP="00377275">
      <w:pPr>
        <w:pStyle w:val="Titre2"/>
      </w:pPr>
      <w:r>
        <w:t xml:space="preserve">Itération </w:t>
      </w:r>
      <w:r>
        <w:t>2</w:t>
      </w:r>
      <w:r>
        <w:t> : 30/11 à 1</w:t>
      </w:r>
      <w:r>
        <w:t>7</w:t>
      </w:r>
      <w:r>
        <w:t>H</w:t>
      </w:r>
    </w:p>
    <w:p w:rsidR="00943E63" w:rsidRDefault="00943E63" w:rsidP="00943E63"/>
    <w:p w:rsidR="00A736AD" w:rsidRDefault="00224F3A" w:rsidP="00943E63">
      <w:r>
        <w:t xml:space="preserve">Script pour automatiser le </w:t>
      </w:r>
      <w:proofErr w:type="spellStart"/>
      <w:r>
        <w:t>Rpi</w:t>
      </w:r>
      <w:proofErr w:type="spellEnd"/>
      <w:r>
        <w:t xml:space="preserve"> comme Hotspot</w:t>
      </w:r>
    </w:p>
    <w:p w:rsidR="00943E63" w:rsidRDefault="00943E63" w:rsidP="00943E63">
      <w:bookmarkStart w:id="0" w:name="_GoBack"/>
      <w:r>
        <w:t xml:space="preserve">Processus Père : Configuration du Jeu </w:t>
      </w:r>
    </w:p>
    <w:p w:rsidR="00943E63" w:rsidRDefault="00943E63" w:rsidP="00943E63">
      <w:r>
        <w:t>- lancer un dé aléatoirement</w:t>
      </w:r>
    </w:p>
    <w:p w:rsidR="00943E63" w:rsidRDefault="00943E63" w:rsidP="00943E63">
      <w:r>
        <w:t>-afficher son résultat à l’écran</w:t>
      </w:r>
    </w:p>
    <w:p w:rsidR="00943E63" w:rsidRDefault="00943E63" w:rsidP="00943E63">
      <w:r>
        <w:t xml:space="preserve">-stocker mes différents résultats de </w:t>
      </w:r>
      <w:proofErr w:type="spellStart"/>
      <w:proofErr w:type="gramStart"/>
      <w:r>
        <w:t>lancé</w:t>
      </w:r>
      <w:bookmarkEnd w:id="0"/>
      <w:proofErr w:type="spellEnd"/>
      <w:r w:rsidR="00B9588C">
        <w:t>(</w:t>
      </w:r>
      <w:proofErr w:type="gramEnd"/>
      <w:r w:rsidR="00B9588C">
        <w:t>dans</w:t>
      </w:r>
      <w:r w:rsidR="005B1E40">
        <w:t xml:space="preserve"> </w:t>
      </w:r>
      <w:r w:rsidR="00B9588C">
        <w:t>un fichier)</w:t>
      </w:r>
    </w:p>
    <w:p w:rsidR="00943E63" w:rsidRDefault="00943E63" w:rsidP="00943E63">
      <w:pPr>
        <w:pStyle w:val="Titre2"/>
      </w:pPr>
      <w:r>
        <w:t xml:space="preserve">Itération </w:t>
      </w:r>
      <w:r>
        <w:t xml:space="preserve">3 </w:t>
      </w:r>
      <w:r>
        <w:t xml:space="preserve">: </w:t>
      </w:r>
      <w:r w:rsidR="00546FF6">
        <w:t>14</w:t>
      </w:r>
      <w:r>
        <w:t>/1</w:t>
      </w:r>
      <w:r w:rsidR="00546FF6">
        <w:t>2</w:t>
      </w:r>
      <w:r>
        <w:t xml:space="preserve"> à 1</w:t>
      </w:r>
      <w:r w:rsidR="008A7484">
        <w:t>2</w:t>
      </w:r>
      <w:r>
        <w:t>H</w:t>
      </w:r>
    </w:p>
    <w:p w:rsidR="004F6862" w:rsidRDefault="004F6862" w:rsidP="004F6862">
      <w:r>
        <w:t xml:space="preserve">-Jouer un tour de jeu au </w:t>
      </w:r>
      <w:proofErr w:type="spellStart"/>
      <w:r>
        <w:t>Yams</w:t>
      </w:r>
      <w:proofErr w:type="spellEnd"/>
    </w:p>
    <w:p w:rsidR="00602087" w:rsidRDefault="00602087" w:rsidP="004F6862">
      <w:r>
        <w:t>-2 joueurs fixe</w:t>
      </w:r>
    </w:p>
    <w:p w:rsidR="004F6862" w:rsidRDefault="004F6862" w:rsidP="004F6862">
      <w:r>
        <w:t>_Joue les tours fluidement</w:t>
      </w:r>
    </w:p>
    <w:p w:rsidR="004F6862" w:rsidRDefault="004F6862" w:rsidP="004F6862"/>
    <w:p w:rsidR="008A7484" w:rsidRDefault="008A7484" w:rsidP="008A7484">
      <w:pPr>
        <w:pStyle w:val="Titre2"/>
      </w:pPr>
      <w:r>
        <w:t xml:space="preserve">Itération </w:t>
      </w:r>
      <w:r>
        <w:t xml:space="preserve">4 </w:t>
      </w:r>
      <w:r>
        <w:t xml:space="preserve">: </w:t>
      </w:r>
      <w:r w:rsidR="00546FF6">
        <w:t>21</w:t>
      </w:r>
      <w:r>
        <w:t>/</w:t>
      </w:r>
      <w:r w:rsidR="00546FF6">
        <w:t>12</w:t>
      </w:r>
      <w:r>
        <w:t xml:space="preserve"> à 17H</w:t>
      </w:r>
    </w:p>
    <w:p w:rsidR="004F6862" w:rsidRDefault="00602087" w:rsidP="004F6862">
      <w:r>
        <w:t>-Multijoueur</w:t>
      </w:r>
      <w:r>
        <w:t xml:space="preserve"> N clients potentiel </w:t>
      </w:r>
    </w:p>
    <w:p w:rsidR="004F6862" w:rsidRDefault="004F6862" w:rsidP="004F6862">
      <w:r>
        <w:t xml:space="preserve">-Statistiques </w:t>
      </w:r>
      <w:r w:rsidR="00602087">
        <w:t xml:space="preserve">(monitoring des </w:t>
      </w:r>
      <w:proofErr w:type="spellStart"/>
      <w:r w:rsidR="00602087">
        <w:t>processes</w:t>
      </w:r>
      <w:proofErr w:type="spellEnd"/>
      <w:r w:rsidR="00602087">
        <w:t>)</w:t>
      </w:r>
    </w:p>
    <w:p w:rsidR="004F6862" w:rsidRPr="004F6862" w:rsidRDefault="004F6862" w:rsidP="004F6862"/>
    <w:p w:rsidR="008A7484" w:rsidRDefault="008A7484" w:rsidP="008A7484">
      <w:pPr>
        <w:pStyle w:val="Titre2"/>
      </w:pPr>
      <w:r>
        <w:t xml:space="preserve">Itération </w:t>
      </w:r>
      <w:r>
        <w:t>5</w:t>
      </w:r>
      <w:r>
        <w:t xml:space="preserve"> : </w:t>
      </w:r>
      <w:r w:rsidR="00546FF6">
        <w:t>22</w:t>
      </w:r>
      <w:r>
        <w:t>/1</w:t>
      </w:r>
      <w:r w:rsidR="00546FF6">
        <w:t>2</w:t>
      </w:r>
      <w:r>
        <w:t xml:space="preserve"> à 1</w:t>
      </w:r>
      <w:r w:rsidR="00546FF6">
        <w:t>4</w:t>
      </w:r>
      <w:r>
        <w:t>H</w:t>
      </w:r>
    </w:p>
    <w:p w:rsidR="008A7484" w:rsidRPr="008A7484" w:rsidRDefault="008A7484" w:rsidP="008A7484"/>
    <w:p w:rsidR="008A7484" w:rsidRPr="008A7484" w:rsidRDefault="004F6862" w:rsidP="008A7484">
      <w:r>
        <w:t xml:space="preserve">-Plusieurs jouent sur le Réseaux </w:t>
      </w:r>
    </w:p>
    <w:p w:rsidR="008A7484" w:rsidRPr="008A7484" w:rsidRDefault="008A7484" w:rsidP="008A7484"/>
    <w:p w:rsidR="00943E63" w:rsidRDefault="00943E63" w:rsidP="00943E63"/>
    <w:p w:rsidR="00943E63" w:rsidRDefault="00943E63" w:rsidP="00943E63"/>
    <w:p w:rsidR="00943E63" w:rsidRPr="00943E63" w:rsidRDefault="00943E63" w:rsidP="00943E63"/>
    <w:p w:rsidR="00377275" w:rsidRDefault="00377275" w:rsidP="00377275"/>
    <w:p w:rsidR="00377275" w:rsidRPr="00377275" w:rsidRDefault="00377275" w:rsidP="00377275"/>
    <w:p w:rsidR="00377275" w:rsidRDefault="00377275" w:rsidP="00377275"/>
    <w:p w:rsidR="00377275" w:rsidRPr="00377275" w:rsidRDefault="00377275" w:rsidP="00377275"/>
    <w:p w:rsidR="00377275" w:rsidRPr="00377275" w:rsidRDefault="00377275" w:rsidP="00377275"/>
    <w:p w:rsidR="00EE04C8" w:rsidRDefault="00EE04C8" w:rsidP="00EE04C8"/>
    <w:sectPr w:rsidR="00EE04C8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9D4" w:rsidRDefault="007939D4">
      <w:pPr>
        <w:spacing w:after="0" w:line="240" w:lineRule="auto"/>
      </w:pPr>
      <w:r>
        <w:separator/>
      </w:r>
    </w:p>
  </w:endnote>
  <w:endnote w:type="continuationSeparator" w:id="0">
    <w:p w:rsidR="007939D4" w:rsidRDefault="0079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65D" w:rsidRDefault="007939D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65D" w:rsidRDefault="0071365D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4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1365D" w:rsidRDefault="0071365D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65D" w:rsidRDefault="007939D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4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1365D" w:rsidRDefault="007939D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6BADA01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02C829E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8253E75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9D4" w:rsidRDefault="007939D4">
      <w:pPr>
        <w:spacing w:after="0" w:line="240" w:lineRule="auto"/>
      </w:pPr>
      <w:r>
        <w:separator/>
      </w:r>
    </w:p>
  </w:footnote>
  <w:footnote w:type="continuationSeparator" w:id="0">
    <w:p w:rsidR="007939D4" w:rsidRDefault="0079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CD2"/>
    <w:multiLevelType w:val="hybridMultilevel"/>
    <w:tmpl w:val="8AEE5332"/>
    <w:lvl w:ilvl="0" w:tplc="65E47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314E0"/>
    <w:multiLevelType w:val="hybridMultilevel"/>
    <w:tmpl w:val="E9F634B4"/>
    <w:lvl w:ilvl="0" w:tplc="E62004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D6307"/>
    <w:multiLevelType w:val="hybridMultilevel"/>
    <w:tmpl w:val="E11A61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91746"/>
    <w:multiLevelType w:val="hybridMultilevel"/>
    <w:tmpl w:val="30DE11EA"/>
    <w:lvl w:ilvl="0" w:tplc="E89AEB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C8"/>
    <w:rsid w:val="00020D8E"/>
    <w:rsid w:val="00177628"/>
    <w:rsid w:val="001C4D13"/>
    <w:rsid w:val="00224F3A"/>
    <w:rsid w:val="002B15D3"/>
    <w:rsid w:val="00377275"/>
    <w:rsid w:val="004D435C"/>
    <w:rsid w:val="004E16B7"/>
    <w:rsid w:val="004F6862"/>
    <w:rsid w:val="005053C3"/>
    <w:rsid w:val="00546FF6"/>
    <w:rsid w:val="005B1E40"/>
    <w:rsid w:val="005D0FB9"/>
    <w:rsid w:val="00602087"/>
    <w:rsid w:val="00690027"/>
    <w:rsid w:val="0071365D"/>
    <w:rsid w:val="00765F2F"/>
    <w:rsid w:val="007939D4"/>
    <w:rsid w:val="007F1495"/>
    <w:rsid w:val="008A7484"/>
    <w:rsid w:val="00943E63"/>
    <w:rsid w:val="009B31D4"/>
    <w:rsid w:val="00A736AD"/>
    <w:rsid w:val="00AB0261"/>
    <w:rsid w:val="00B9588C"/>
    <w:rsid w:val="00DC053B"/>
    <w:rsid w:val="00E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47CA8"/>
  <w15:docId w15:val="{E247BCBF-A928-45F1-B75A-5A37B1DD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E327A00E34F7491CE0762731DA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17D1B-888A-4FB3-B5E1-B7743C60D6BD}"/>
      </w:docPartPr>
      <w:docPartBody>
        <w:p w:rsidR="00000000" w:rsidRDefault="009058D6">
          <w:pPr>
            <w:pStyle w:val="F63E327A00E34F7491CE0762731DAA3E"/>
          </w:pPr>
          <w:r>
            <w:t>[Titre du document]</w:t>
          </w:r>
        </w:p>
      </w:docPartBody>
    </w:docPart>
    <w:docPart>
      <w:docPartPr>
        <w:name w:val="E80A5388A8D04B24B7DDFD434D0EDF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C124A-E5BE-4C54-8C87-41CD8D27C3EE}"/>
      </w:docPartPr>
      <w:docPartBody>
        <w:p w:rsidR="00000000" w:rsidRDefault="009058D6">
          <w:pPr>
            <w:pStyle w:val="E80A5388A8D04B24B7DDFD434D0EDF3F"/>
          </w:pPr>
          <w: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D6"/>
    <w:rsid w:val="0090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3E327A00E34F7491CE0762731DAA3E">
    <w:name w:val="F63E327A00E34F7491CE0762731DAA3E"/>
  </w:style>
  <w:style w:type="paragraph" w:customStyle="1" w:styleId="E80A5388A8D04B24B7DDFD434D0EDF3F">
    <w:name w:val="E80A5388A8D04B24B7DDFD434D0EDF3F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D741369E151C47A6B631F3FD2B7BA0D7">
    <w:name w:val="D741369E151C47A6B631F3FD2B7BA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491</TotalTime>
  <Pages>6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DICE PROJECT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DICE PROJECT</dc:title>
  <dc:subject>RASBPI led dice</dc:subject>
  <dc:creator>Latitude E6520</dc:creator>
  <cp:lastModifiedBy>virgile eymard</cp:lastModifiedBy>
  <cp:revision>9</cp:revision>
  <dcterms:created xsi:type="dcterms:W3CDTF">2019-11-30T08:24:00Z</dcterms:created>
  <dcterms:modified xsi:type="dcterms:W3CDTF">2019-11-30T16:35:00Z</dcterms:modified>
</cp:coreProperties>
</file>